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D58B6" w14:textId="27AA887B" w:rsidR="00E4628A" w:rsidRPr="00EF42C8" w:rsidRDefault="007752CE" w:rsidP="00376BF1">
      <w:pPr>
        <w:pStyle w:val="Title"/>
        <w:jc w:val="center"/>
        <w:rPr>
          <w:rFonts w:ascii="Times New Roman" w:hAnsi="Times New Roman" w:cs="Times New Roman"/>
          <w:sz w:val="40"/>
          <w:szCs w:val="40"/>
          <w:lang w:val="en-US"/>
        </w:rPr>
      </w:pPr>
      <w:r w:rsidRPr="00EF42C8">
        <w:rPr>
          <w:rFonts w:ascii="Times New Roman" w:hAnsi="Times New Roman" w:cs="Times New Roman"/>
          <w:sz w:val="40"/>
          <w:szCs w:val="40"/>
          <w:lang w:val="en-US"/>
        </w:rPr>
        <w:t>Mini-project 1</w:t>
      </w:r>
    </w:p>
    <w:p w14:paraId="79B0FE07" w14:textId="77777777" w:rsidR="007752CE" w:rsidRPr="00EF42C8" w:rsidRDefault="007752CE" w:rsidP="007752CE">
      <w:pPr>
        <w:pStyle w:val="Title"/>
        <w:jc w:val="center"/>
        <w:rPr>
          <w:rFonts w:ascii="Times New Roman" w:hAnsi="Times New Roman" w:cs="Times New Roman"/>
          <w:sz w:val="40"/>
          <w:szCs w:val="40"/>
          <w:lang w:val="en-US"/>
        </w:rPr>
      </w:pPr>
      <w:r w:rsidRPr="00EF42C8">
        <w:rPr>
          <w:rFonts w:ascii="Times New Roman" w:hAnsi="Times New Roman" w:cs="Times New Roman"/>
          <w:sz w:val="40"/>
          <w:szCs w:val="40"/>
          <w:lang w:val="en-US"/>
        </w:rPr>
        <w:t>Wikipedia content analysis</w:t>
      </w:r>
    </w:p>
    <w:p w14:paraId="160E506D" w14:textId="77777777" w:rsidR="007752CE" w:rsidRPr="00EF42C8" w:rsidRDefault="007752CE" w:rsidP="007752CE">
      <w:pPr>
        <w:rPr>
          <w:rFonts w:ascii="Times New Roman" w:hAnsi="Times New Roman" w:cs="Times New Roman"/>
          <w:lang w:val="en-US"/>
        </w:rPr>
      </w:pPr>
    </w:p>
    <w:p w14:paraId="3E301F11" w14:textId="77777777" w:rsidR="007752CE" w:rsidRPr="00EF42C8" w:rsidRDefault="007752CE" w:rsidP="0077230E">
      <w:pPr>
        <w:pStyle w:val="Heading1"/>
        <w:spacing w:line="276" w:lineRule="auto"/>
        <w:rPr>
          <w:rFonts w:cs="Times New Roman"/>
          <w:b/>
          <w:bCs/>
          <w:lang w:val="en-US"/>
        </w:rPr>
      </w:pPr>
      <w:r w:rsidRPr="00EF42C8">
        <w:rPr>
          <w:rFonts w:cs="Times New Roman"/>
          <w:b/>
          <w:bCs/>
          <w:lang w:val="en-US"/>
        </w:rPr>
        <w:t>Aim:</w:t>
      </w:r>
    </w:p>
    <w:p w14:paraId="5724B53A" w14:textId="77777777" w:rsidR="007752CE" w:rsidRPr="00EF42C8" w:rsidRDefault="007752CE" w:rsidP="0077230E">
      <w:pPr>
        <w:spacing w:line="276" w:lineRule="auto"/>
        <w:rPr>
          <w:rFonts w:ascii="Times New Roman" w:hAnsi="Times New Roman" w:cs="Times New Roman"/>
          <w:lang w:val="en-US"/>
        </w:rPr>
      </w:pPr>
      <w:r w:rsidRPr="00EF42C8">
        <w:rPr>
          <w:rFonts w:ascii="Times New Roman" w:hAnsi="Times New Roman" w:cs="Times New Roman"/>
          <w:lang w:val="en-US"/>
        </w:rPr>
        <w:tab/>
        <w:t xml:space="preserve">To perform </w:t>
      </w:r>
      <w:r w:rsidRPr="00EF42C8">
        <w:rPr>
          <w:rFonts w:ascii="Times New Roman" w:hAnsi="Times New Roman" w:cs="Times New Roman"/>
          <w:b/>
          <w:bCs/>
          <w:lang w:val="en-US"/>
        </w:rPr>
        <w:t>Text mining</w:t>
      </w:r>
      <w:r w:rsidRPr="00EF42C8">
        <w:rPr>
          <w:rFonts w:ascii="Times New Roman" w:hAnsi="Times New Roman" w:cs="Times New Roman"/>
          <w:lang w:val="en-US"/>
        </w:rPr>
        <w:t xml:space="preserve"> from a web scrapped data from Wikipedia and find out the </w:t>
      </w:r>
    </w:p>
    <w:p w14:paraId="36495B0C" w14:textId="77777777" w:rsidR="007752CE" w:rsidRPr="00EF42C8" w:rsidRDefault="007752CE" w:rsidP="0077230E">
      <w:pPr>
        <w:pStyle w:val="ListParagraph"/>
        <w:numPr>
          <w:ilvl w:val="0"/>
          <w:numId w:val="1"/>
        </w:numPr>
        <w:spacing w:line="276" w:lineRule="auto"/>
        <w:ind w:firstLine="414"/>
        <w:rPr>
          <w:rFonts w:ascii="Times New Roman" w:hAnsi="Times New Roman" w:cs="Times New Roman"/>
          <w:lang w:val="en-US"/>
        </w:rPr>
      </w:pPr>
      <w:r w:rsidRPr="00EF42C8">
        <w:rPr>
          <w:rFonts w:ascii="Times New Roman" w:hAnsi="Times New Roman" w:cs="Times New Roman"/>
          <w:lang w:val="en-US"/>
        </w:rPr>
        <w:t>Precision, Recall, F-score</w:t>
      </w:r>
    </w:p>
    <w:p w14:paraId="3736A132" w14:textId="77777777" w:rsidR="007752CE" w:rsidRPr="00EF42C8" w:rsidRDefault="007752CE" w:rsidP="0077230E">
      <w:pPr>
        <w:pStyle w:val="ListParagraph"/>
        <w:numPr>
          <w:ilvl w:val="0"/>
          <w:numId w:val="1"/>
        </w:numPr>
        <w:spacing w:line="276" w:lineRule="auto"/>
        <w:ind w:firstLine="414"/>
        <w:rPr>
          <w:rFonts w:ascii="Times New Roman" w:hAnsi="Times New Roman" w:cs="Times New Roman"/>
          <w:lang w:val="en-US"/>
        </w:rPr>
      </w:pPr>
      <w:r w:rsidRPr="00EF42C8">
        <w:rPr>
          <w:rFonts w:ascii="Times New Roman" w:hAnsi="Times New Roman" w:cs="Times New Roman"/>
          <w:lang w:val="en-US"/>
        </w:rPr>
        <w:t>Form a word cloud</w:t>
      </w:r>
    </w:p>
    <w:p w14:paraId="45D2B9BB" w14:textId="77777777" w:rsidR="007752CE" w:rsidRPr="00EF42C8" w:rsidRDefault="007752CE" w:rsidP="0077230E">
      <w:pPr>
        <w:pStyle w:val="ListParagraph"/>
        <w:numPr>
          <w:ilvl w:val="0"/>
          <w:numId w:val="1"/>
        </w:numPr>
        <w:spacing w:line="276" w:lineRule="auto"/>
        <w:ind w:firstLine="414"/>
        <w:rPr>
          <w:rFonts w:ascii="Times New Roman" w:hAnsi="Times New Roman" w:cs="Times New Roman"/>
          <w:lang w:val="en-US"/>
        </w:rPr>
      </w:pPr>
      <w:r w:rsidRPr="00EF42C8">
        <w:rPr>
          <w:rFonts w:ascii="Times New Roman" w:hAnsi="Times New Roman" w:cs="Times New Roman"/>
          <w:lang w:val="en-US"/>
        </w:rPr>
        <w:t>Keyword search</w:t>
      </w:r>
    </w:p>
    <w:p w14:paraId="402C081C" w14:textId="77777777" w:rsidR="007752CE" w:rsidRPr="00EF42C8" w:rsidRDefault="007752CE" w:rsidP="0077230E">
      <w:pPr>
        <w:pStyle w:val="ListParagraph"/>
        <w:numPr>
          <w:ilvl w:val="0"/>
          <w:numId w:val="1"/>
        </w:numPr>
        <w:spacing w:line="276" w:lineRule="auto"/>
        <w:ind w:firstLine="414"/>
        <w:rPr>
          <w:rFonts w:ascii="Times New Roman" w:hAnsi="Times New Roman" w:cs="Times New Roman"/>
          <w:lang w:val="en-US"/>
        </w:rPr>
      </w:pPr>
      <w:r w:rsidRPr="00EF42C8">
        <w:rPr>
          <w:rFonts w:ascii="Times New Roman" w:hAnsi="Times New Roman" w:cs="Times New Roman"/>
          <w:lang w:val="en-US"/>
        </w:rPr>
        <w:t xml:space="preserve">Content mining   </w:t>
      </w:r>
    </w:p>
    <w:p w14:paraId="743FF774" w14:textId="77777777" w:rsidR="007752CE" w:rsidRPr="00EF42C8" w:rsidRDefault="007752CE" w:rsidP="0077230E">
      <w:pPr>
        <w:pStyle w:val="Heading1"/>
        <w:spacing w:line="276" w:lineRule="auto"/>
        <w:rPr>
          <w:rFonts w:cs="Times New Roman"/>
          <w:b/>
          <w:bCs/>
          <w:lang w:val="en-US"/>
        </w:rPr>
      </w:pPr>
      <w:r w:rsidRPr="00EF42C8">
        <w:rPr>
          <w:rFonts w:cs="Times New Roman"/>
          <w:b/>
          <w:bCs/>
          <w:lang w:val="en-US"/>
        </w:rPr>
        <w:t>Procedure:</w:t>
      </w:r>
    </w:p>
    <w:p w14:paraId="550522D0" w14:textId="77777777" w:rsidR="006D0CB7" w:rsidRPr="00EF42C8" w:rsidRDefault="007752CE" w:rsidP="0077230E">
      <w:pPr>
        <w:pStyle w:val="ListParagraph"/>
        <w:numPr>
          <w:ilvl w:val="0"/>
          <w:numId w:val="2"/>
        </w:numPr>
        <w:spacing w:line="276" w:lineRule="auto"/>
        <w:rPr>
          <w:rFonts w:ascii="Times New Roman" w:hAnsi="Times New Roman" w:cs="Times New Roman"/>
        </w:rPr>
      </w:pPr>
      <w:r w:rsidRPr="00EF42C8">
        <w:rPr>
          <w:rFonts w:ascii="Times New Roman" w:hAnsi="Times New Roman" w:cs="Times New Roman"/>
          <w:lang w:val="en-US"/>
        </w:rPr>
        <w:t xml:space="preserve">Import modules such  as </w:t>
      </w:r>
      <w:r w:rsidR="006D0CB7" w:rsidRPr="00EF42C8">
        <w:rPr>
          <w:rFonts w:ascii="Times New Roman" w:hAnsi="Times New Roman" w:cs="Times New Roman"/>
        </w:rPr>
        <w:t>tkinter, requests, wordcloud, matplotlib.pyplot, sklearn.feature_extraction.text, sklearn.decomposition, nltk, collections, sumy.parsers.plaintext, sumy.nlp.tokenizers, sumy.summarizers.lsa, textblob, PIL, sklearn.metrics.pairwise, numpy, gensim.models, gensim.corpora</w:t>
      </w:r>
    </w:p>
    <w:p w14:paraId="41156133" w14:textId="77777777" w:rsidR="006D0CB7" w:rsidRPr="00EF42C8" w:rsidRDefault="006D0CB7" w:rsidP="0077230E">
      <w:pPr>
        <w:pStyle w:val="ListParagraph"/>
        <w:numPr>
          <w:ilvl w:val="0"/>
          <w:numId w:val="2"/>
        </w:numPr>
        <w:spacing w:line="276" w:lineRule="auto"/>
        <w:rPr>
          <w:rFonts w:ascii="Times New Roman" w:hAnsi="Times New Roman" w:cs="Times New Roman"/>
        </w:rPr>
      </w:pPr>
      <w:r w:rsidRPr="00EF42C8">
        <w:rPr>
          <w:rFonts w:ascii="Times New Roman" w:hAnsi="Times New Roman" w:cs="Times New Roman"/>
        </w:rPr>
        <w:t>Build a Tkinter user interface.</w:t>
      </w:r>
    </w:p>
    <w:p w14:paraId="6C3EC0FC" w14:textId="77777777" w:rsidR="007752CE" w:rsidRPr="00EF42C8" w:rsidRDefault="006D0CB7" w:rsidP="0077230E">
      <w:pPr>
        <w:pStyle w:val="ListParagraph"/>
        <w:numPr>
          <w:ilvl w:val="0"/>
          <w:numId w:val="2"/>
        </w:numPr>
        <w:spacing w:line="276" w:lineRule="auto"/>
        <w:rPr>
          <w:rFonts w:ascii="Times New Roman" w:hAnsi="Times New Roman" w:cs="Times New Roman"/>
          <w:lang w:val="en-US"/>
        </w:rPr>
      </w:pPr>
      <w:r w:rsidRPr="00EF42C8">
        <w:rPr>
          <w:rFonts w:ascii="Times New Roman" w:hAnsi="Times New Roman" w:cs="Times New Roman"/>
          <w:lang w:val="en-US"/>
        </w:rPr>
        <w:t xml:space="preserve">Scrape the data from Wikipedia using BeautifulSoup </w:t>
      </w:r>
    </w:p>
    <w:p w14:paraId="3E7E6D1F" w14:textId="77777777" w:rsidR="006D0CB7" w:rsidRPr="00EF42C8" w:rsidRDefault="006D0CB7" w:rsidP="0077230E">
      <w:pPr>
        <w:pStyle w:val="ListParagraph"/>
        <w:numPr>
          <w:ilvl w:val="0"/>
          <w:numId w:val="2"/>
        </w:numPr>
        <w:spacing w:line="276" w:lineRule="auto"/>
        <w:rPr>
          <w:rFonts w:ascii="Times New Roman" w:hAnsi="Times New Roman" w:cs="Times New Roman"/>
          <w:lang w:val="en-US"/>
        </w:rPr>
      </w:pPr>
      <w:r w:rsidRPr="00EF42C8">
        <w:rPr>
          <w:rFonts w:ascii="Times New Roman" w:hAnsi="Times New Roman" w:cs="Times New Roman"/>
          <w:lang w:val="en-US"/>
        </w:rPr>
        <w:t>Return the extracted data and perform topic modeling and display in UI</w:t>
      </w:r>
    </w:p>
    <w:p w14:paraId="132D158E" w14:textId="77777777" w:rsidR="006D0CB7" w:rsidRPr="00EF42C8" w:rsidRDefault="006D0CB7" w:rsidP="0077230E">
      <w:pPr>
        <w:pStyle w:val="ListParagraph"/>
        <w:numPr>
          <w:ilvl w:val="0"/>
          <w:numId w:val="2"/>
        </w:numPr>
        <w:spacing w:line="276" w:lineRule="auto"/>
        <w:rPr>
          <w:rFonts w:ascii="Times New Roman" w:hAnsi="Times New Roman" w:cs="Times New Roman"/>
          <w:lang w:val="en-US"/>
        </w:rPr>
      </w:pPr>
      <w:r w:rsidRPr="00EF42C8">
        <w:rPr>
          <w:rFonts w:ascii="Times New Roman" w:hAnsi="Times New Roman" w:cs="Times New Roman"/>
          <w:lang w:val="en-US"/>
        </w:rPr>
        <w:t xml:space="preserve">After performing topic modeling find the coherence score and perplexity </w:t>
      </w:r>
    </w:p>
    <w:p w14:paraId="43A0B384" w14:textId="77777777" w:rsidR="006D0CB7" w:rsidRPr="00EF42C8" w:rsidRDefault="006D0CB7" w:rsidP="0077230E">
      <w:pPr>
        <w:pStyle w:val="ListParagraph"/>
        <w:numPr>
          <w:ilvl w:val="0"/>
          <w:numId w:val="2"/>
        </w:numPr>
        <w:spacing w:line="276" w:lineRule="auto"/>
        <w:rPr>
          <w:rFonts w:ascii="Times New Roman" w:hAnsi="Times New Roman" w:cs="Times New Roman"/>
          <w:lang w:val="en-US"/>
        </w:rPr>
      </w:pPr>
      <w:r w:rsidRPr="00EF42C8">
        <w:rPr>
          <w:rFonts w:ascii="Times New Roman" w:hAnsi="Times New Roman" w:cs="Times New Roman"/>
          <w:lang w:val="en-US"/>
        </w:rPr>
        <w:t>Simultaneously, pass the extracted content to form a word cloud and show it in the UI</w:t>
      </w:r>
    </w:p>
    <w:p w14:paraId="07139B02" w14:textId="77777777" w:rsidR="006D0CB7" w:rsidRPr="00EF42C8" w:rsidRDefault="006D0CB7" w:rsidP="0077230E">
      <w:pPr>
        <w:pStyle w:val="ListParagraph"/>
        <w:numPr>
          <w:ilvl w:val="0"/>
          <w:numId w:val="2"/>
        </w:numPr>
        <w:spacing w:line="276" w:lineRule="auto"/>
        <w:rPr>
          <w:rFonts w:ascii="Times New Roman" w:hAnsi="Times New Roman" w:cs="Times New Roman"/>
          <w:lang w:val="en-US"/>
        </w:rPr>
      </w:pPr>
      <w:r w:rsidRPr="00EF42C8">
        <w:rPr>
          <w:rFonts w:ascii="Times New Roman" w:hAnsi="Times New Roman" w:cs="Times New Roman"/>
          <w:lang w:val="en-US"/>
        </w:rPr>
        <w:t>Perform content mining by finding the ngrams . which checks for the most occurred words for nth time together</w:t>
      </w:r>
    </w:p>
    <w:p w14:paraId="162E5D37" w14:textId="77777777" w:rsidR="006D0CB7" w:rsidRPr="00EF42C8" w:rsidRDefault="006D0CB7" w:rsidP="0077230E">
      <w:pPr>
        <w:pStyle w:val="ListParagraph"/>
        <w:numPr>
          <w:ilvl w:val="0"/>
          <w:numId w:val="2"/>
        </w:numPr>
        <w:spacing w:line="276" w:lineRule="auto"/>
        <w:rPr>
          <w:rFonts w:ascii="Times New Roman" w:hAnsi="Times New Roman" w:cs="Times New Roman"/>
          <w:lang w:val="en-US"/>
        </w:rPr>
      </w:pPr>
      <w:r w:rsidRPr="00EF42C8">
        <w:rPr>
          <w:rFonts w:ascii="Times New Roman" w:hAnsi="Times New Roman" w:cs="Times New Roman"/>
          <w:lang w:val="en-US"/>
        </w:rPr>
        <w:t>Implement keyword search for multiple keywords by getting the keywords from user as comma separated values and find the no of occurrence of the keyword and the place where the keyword is counted from.</w:t>
      </w:r>
    </w:p>
    <w:p w14:paraId="0BBAD762" w14:textId="77777777" w:rsidR="00626AE6" w:rsidRPr="00EF42C8" w:rsidRDefault="00626AE6" w:rsidP="0077230E">
      <w:pPr>
        <w:pStyle w:val="ListParagraph"/>
        <w:numPr>
          <w:ilvl w:val="0"/>
          <w:numId w:val="2"/>
        </w:numPr>
        <w:spacing w:line="276" w:lineRule="auto"/>
        <w:rPr>
          <w:rFonts w:ascii="Times New Roman" w:hAnsi="Times New Roman" w:cs="Times New Roman"/>
          <w:lang w:val="en-US"/>
        </w:rPr>
      </w:pPr>
      <w:r w:rsidRPr="00EF42C8">
        <w:rPr>
          <w:rFonts w:ascii="Times New Roman" w:hAnsi="Times New Roman" w:cs="Times New Roman"/>
          <w:lang w:val="en-US"/>
        </w:rPr>
        <w:t>Then the extracted passage summarized version is displayed.</w:t>
      </w:r>
    </w:p>
    <w:p w14:paraId="19E57A42" w14:textId="77777777" w:rsidR="00626AE6" w:rsidRPr="00EF42C8" w:rsidRDefault="00626AE6" w:rsidP="0077230E">
      <w:pPr>
        <w:pStyle w:val="ListParagraph"/>
        <w:numPr>
          <w:ilvl w:val="0"/>
          <w:numId w:val="2"/>
        </w:numPr>
        <w:spacing w:line="276" w:lineRule="auto"/>
        <w:rPr>
          <w:rFonts w:ascii="Times New Roman" w:hAnsi="Times New Roman" w:cs="Times New Roman"/>
          <w:lang w:val="en-US"/>
        </w:rPr>
      </w:pPr>
      <w:r w:rsidRPr="00EF42C8">
        <w:rPr>
          <w:rFonts w:ascii="Times New Roman" w:hAnsi="Times New Roman" w:cs="Times New Roman"/>
          <w:lang w:val="en-US"/>
        </w:rPr>
        <w:t>Display all the methods implemented in Tkinter window.</w:t>
      </w:r>
    </w:p>
    <w:p w14:paraId="138FFD89" w14:textId="77777777" w:rsidR="00626AE6" w:rsidRPr="00EF42C8" w:rsidRDefault="00626AE6" w:rsidP="0077230E">
      <w:pPr>
        <w:pStyle w:val="Heading1"/>
        <w:spacing w:line="276" w:lineRule="auto"/>
        <w:rPr>
          <w:rFonts w:cs="Times New Roman"/>
          <w:b/>
          <w:bCs/>
          <w:lang w:val="en-US"/>
        </w:rPr>
      </w:pPr>
      <w:r w:rsidRPr="00EF42C8">
        <w:rPr>
          <w:rFonts w:cs="Times New Roman"/>
          <w:b/>
          <w:bCs/>
          <w:lang w:val="en-US"/>
        </w:rPr>
        <w:t>Techniques Implemented:</w:t>
      </w:r>
    </w:p>
    <w:p w14:paraId="15FE3628" w14:textId="77777777" w:rsidR="00626AE6" w:rsidRPr="00EF42C8" w:rsidRDefault="00626AE6" w:rsidP="0077230E">
      <w:pPr>
        <w:pStyle w:val="ListParagraph"/>
        <w:numPr>
          <w:ilvl w:val="0"/>
          <w:numId w:val="3"/>
        </w:numPr>
        <w:spacing w:line="276" w:lineRule="auto"/>
        <w:rPr>
          <w:rFonts w:ascii="Times New Roman" w:hAnsi="Times New Roman" w:cs="Times New Roman"/>
          <w:lang w:val="en-US"/>
        </w:rPr>
      </w:pPr>
      <w:r w:rsidRPr="00EF42C8">
        <w:rPr>
          <w:rFonts w:ascii="Times New Roman" w:hAnsi="Times New Roman" w:cs="Times New Roman"/>
          <w:lang w:val="en-US"/>
        </w:rPr>
        <w:t>Web scrapping</w:t>
      </w:r>
    </w:p>
    <w:p w14:paraId="547057A6" w14:textId="77777777" w:rsidR="00626AE6" w:rsidRPr="00EF42C8" w:rsidRDefault="00626AE6" w:rsidP="0077230E">
      <w:pPr>
        <w:pStyle w:val="ListParagraph"/>
        <w:numPr>
          <w:ilvl w:val="0"/>
          <w:numId w:val="3"/>
        </w:numPr>
        <w:spacing w:line="276" w:lineRule="auto"/>
        <w:rPr>
          <w:rFonts w:ascii="Times New Roman" w:hAnsi="Times New Roman" w:cs="Times New Roman"/>
          <w:lang w:val="en-US"/>
        </w:rPr>
      </w:pPr>
      <w:r w:rsidRPr="00EF42C8">
        <w:rPr>
          <w:rFonts w:ascii="Times New Roman" w:hAnsi="Times New Roman" w:cs="Times New Roman"/>
          <w:lang w:val="en-US"/>
        </w:rPr>
        <w:t>Word Cloud</w:t>
      </w:r>
    </w:p>
    <w:p w14:paraId="74DF6134" w14:textId="77777777" w:rsidR="00626AE6" w:rsidRPr="00EF42C8" w:rsidRDefault="00626AE6" w:rsidP="0077230E">
      <w:pPr>
        <w:pStyle w:val="ListParagraph"/>
        <w:numPr>
          <w:ilvl w:val="0"/>
          <w:numId w:val="3"/>
        </w:numPr>
        <w:spacing w:line="276" w:lineRule="auto"/>
        <w:rPr>
          <w:rFonts w:ascii="Times New Roman" w:hAnsi="Times New Roman" w:cs="Times New Roman"/>
          <w:lang w:val="en-US"/>
        </w:rPr>
      </w:pPr>
      <w:r w:rsidRPr="00EF42C8">
        <w:rPr>
          <w:rFonts w:ascii="Times New Roman" w:hAnsi="Times New Roman" w:cs="Times New Roman"/>
          <w:lang w:val="en-US"/>
        </w:rPr>
        <w:t>Keyword search</w:t>
      </w:r>
    </w:p>
    <w:p w14:paraId="38A1094B" w14:textId="77777777" w:rsidR="00626AE6" w:rsidRPr="00EF42C8" w:rsidRDefault="00626AE6" w:rsidP="0077230E">
      <w:pPr>
        <w:pStyle w:val="ListParagraph"/>
        <w:numPr>
          <w:ilvl w:val="0"/>
          <w:numId w:val="3"/>
        </w:numPr>
        <w:spacing w:line="276" w:lineRule="auto"/>
        <w:rPr>
          <w:rFonts w:ascii="Times New Roman" w:hAnsi="Times New Roman" w:cs="Times New Roman"/>
          <w:lang w:val="en-US"/>
        </w:rPr>
      </w:pPr>
      <w:r w:rsidRPr="00EF42C8">
        <w:rPr>
          <w:rFonts w:ascii="Times New Roman" w:hAnsi="Times New Roman" w:cs="Times New Roman"/>
          <w:lang w:val="en-US"/>
        </w:rPr>
        <w:t>Content mining (ngram)</w:t>
      </w:r>
    </w:p>
    <w:p w14:paraId="14EE5066" w14:textId="77777777" w:rsidR="00626AE6" w:rsidRPr="00EF42C8" w:rsidRDefault="00626AE6" w:rsidP="0077230E">
      <w:pPr>
        <w:pStyle w:val="ListParagraph"/>
        <w:numPr>
          <w:ilvl w:val="0"/>
          <w:numId w:val="3"/>
        </w:numPr>
        <w:spacing w:line="276" w:lineRule="auto"/>
        <w:rPr>
          <w:rFonts w:ascii="Times New Roman" w:hAnsi="Times New Roman" w:cs="Times New Roman"/>
          <w:lang w:val="en-US"/>
        </w:rPr>
      </w:pPr>
      <w:r w:rsidRPr="00EF42C8">
        <w:rPr>
          <w:rFonts w:ascii="Times New Roman" w:hAnsi="Times New Roman" w:cs="Times New Roman"/>
          <w:lang w:val="en-US"/>
        </w:rPr>
        <w:t xml:space="preserve">Topic modeling along with coherence score and perplexity </w:t>
      </w:r>
    </w:p>
    <w:p w14:paraId="158F1DD7" w14:textId="77777777" w:rsidR="00626AE6" w:rsidRDefault="00626AE6" w:rsidP="0077230E">
      <w:pPr>
        <w:pStyle w:val="ListParagraph"/>
        <w:numPr>
          <w:ilvl w:val="0"/>
          <w:numId w:val="3"/>
        </w:numPr>
        <w:spacing w:line="276" w:lineRule="auto"/>
        <w:rPr>
          <w:rFonts w:ascii="Times New Roman" w:hAnsi="Times New Roman" w:cs="Times New Roman"/>
          <w:lang w:val="en-US"/>
        </w:rPr>
      </w:pPr>
      <w:r w:rsidRPr="00EF42C8">
        <w:rPr>
          <w:rFonts w:ascii="Times New Roman" w:hAnsi="Times New Roman" w:cs="Times New Roman"/>
          <w:lang w:val="en-US"/>
        </w:rPr>
        <w:t>Summarizing content</w:t>
      </w:r>
    </w:p>
    <w:p w14:paraId="3B7A0C20" w14:textId="77777777" w:rsidR="0077230E" w:rsidRPr="00EF42C8" w:rsidRDefault="0077230E" w:rsidP="0077230E">
      <w:pPr>
        <w:pStyle w:val="ListParagraph"/>
        <w:spacing w:line="276" w:lineRule="auto"/>
        <w:rPr>
          <w:rFonts w:ascii="Times New Roman" w:hAnsi="Times New Roman" w:cs="Times New Roman"/>
          <w:lang w:val="en-US"/>
        </w:rPr>
      </w:pPr>
    </w:p>
    <w:p w14:paraId="2E789135" w14:textId="77777777" w:rsidR="00626AE6" w:rsidRPr="00376BF1" w:rsidRDefault="00626AE6" w:rsidP="00376BF1">
      <w:pPr>
        <w:pStyle w:val="Heading1"/>
        <w:rPr>
          <w:rFonts w:cs="Times New Roman"/>
          <w:b/>
          <w:bCs/>
          <w:lang w:val="en-US"/>
        </w:rPr>
      </w:pPr>
      <w:r w:rsidRPr="00EF42C8">
        <w:rPr>
          <w:rFonts w:cs="Times New Roman"/>
          <w:b/>
          <w:bCs/>
          <w:lang w:val="en-US"/>
        </w:rPr>
        <w:t>Code:</w:t>
      </w:r>
    </w:p>
    <w:p w14:paraId="62675866"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def scrape_wikipedia_content(topic):</w:t>
      </w:r>
    </w:p>
    <w:p w14:paraId="31B71919"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url = f"https://en.wikipedia.org/wiki/{topic.replace(' ', '_')}"</w:t>
      </w:r>
    </w:p>
    <w:p w14:paraId="584A97F7"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response = requests.get(url)</w:t>
      </w:r>
    </w:p>
    <w:p w14:paraId="40B4CE4D"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soup = BeautifulSoup(response.content, 'html.parser')</w:t>
      </w:r>
    </w:p>
    <w:p w14:paraId="735B2534"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content_paragraphs = soup.find_all('p')</w:t>
      </w:r>
    </w:p>
    <w:p w14:paraId="0AAF35CD"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content_text = ' '.join([paragraph.text for paragraph in content_paragraphs])</w:t>
      </w:r>
    </w:p>
    <w:p w14:paraId="7EAFC153"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return content_text,url</w:t>
      </w:r>
    </w:p>
    <w:p w14:paraId="379894C6"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lastRenderedPageBreak/>
        <w:t>def generate_word_cloud(text,frame):</w:t>
      </w:r>
    </w:p>
    <w:p w14:paraId="73904113"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if text:</w:t>
      </w:r>
    </w:p>
    <w:p w14:paraId="001D6B3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wordcloud = WordCloud(width=1000, height=270, background_color='white').generate(text)</w:t>
      </w:r>
    </w:p>
    <w:p w14:paraId="03A7EE63"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plt.figure(figsize=(7, 2))</w:t>
      </w:r>
    </w:p>
    <w:p w14:paraId="5C70FCAB"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plt.imshow(wordcloud, interpolation='bilinear')</w:t>
      </w:r>
    </w:p>
    <w:p w14:paraId="759A16E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plt.axis('off')</w:t>
      </w:r>
    </w:p>
    <w:p w14:paraId="336C98D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plt.tight_layout(pad=0)</w:t>
      </w:r>
    </w:p>
    <w:p w14:paraId="68316279"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plt.savefig('wordcloud.png')</w:t>
      </w:r>
    </w:p>
    <w:p w14:paraId="499BB664"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plt.close()</w:t>
      </w:r>
    </w:p>
    <w:p w14:paraId="75B0EC86"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img = tk.PhotoImage(file='wordcloud.png')</w:t>
      </w:r>
    </w:p>
    <w:p w14:paraId="1F6EB47D"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wordcloud_label = tk.Label(frame, image=img)</w:t>
      </w:r>
    </w:p>
    <w:p w14:paraId="750ED0C9"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wordcloud_label.image = img</w:t>
      </w:r>
    </w:p>
    <w:p w14:paraId="546CA3C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wordcloud_label.grid(row=1, column=1)</w:t>
      </w:r>
    </w:p>
    <w:p w14:paraId="66D3235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def calculate_perplexity(lda_model, X):</w:t>
      </w:r>
    </w:p>
    <w:p w14:paraId="4CFEAC19"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return lda_model.perplexity(X)</w:t>
      </w:r>
    </w:p>
    <w:p w14:paraId="611D1478"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def perform_topic_modeling(texts, num_topics=5, max_features=None):</w:t>
      </w:r>
    </w:p>
    <w:p w14:paraId="33A7342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vectorizer = CountVectorizer(stop_words='english', max_features=max_features)</w:t>
      </w:r>
    </w:p>
    <w:p w14:paraId="3089BAD4"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X = vectorizer.fit_transform(texts)</w:t>
      </w:r>
    </w:p>
    <w:p w14:paraId="2ED122F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lda = LatentDirichletAllocation(n_components=num_topics, random_state=42)</w:t>
      </w:r>
    </w:p>
    <w:p w14:paraId="28384B28"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lda.fit(X)    </w:t>
      </w:r>
    </w:p>
    <w:p w14:paraId="12A8120E"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dt_matrix = lda.transform(X)</w:t>
      </w:r>
    </w:p>
    <w:p w14:paraId="54C9525D"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tw_matrix = lda.components_ / lda.components_.sum(axis=1)[:, np.newaxis]</w:t>
      </w:r>
    </w:p>
    <w:p w14:paraId="4A69AB3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tokenized_texts = [text.split() for text in texts] </w:t>
      </w:r>
    </w:p>
    <w:p w14:paraId="52DAAA0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dictionary = corpora.Dictionary(tokenized_texts)</w:t>
      </w:r>
    </w:p>
    <w:p w14:paraId="29BAE10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feature_names = vectorizer.get_feature_names_out()</w:t>
      </w:r>
    </w:p>
    <w:p w14:paraId="0158CD9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topics = []</w:t>
      </w:r>
    </w:p>
    <w:p w14:paraId="46D4358E"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for i in range(num_topics):</w:t>
      </w:r>
    </w:p>
    <w:p w14:paraId="561773A9"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topic_tokens = [feature_names[idx] for idx in np.argsort(-tw_matrix[i])[:10]]  # Get top 10 tokens for each topic</w:t>
      </w:r>
    </w:p>
    <w:p w14:paraId="5CBCEEFD"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topics.append(topic_tokens)</w:t>
      </w:r>
    </w:p>
    <w:p w14:paraId="57293C85"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coherence_model = CoherenceModel(topics=topics, texts=tokenized_texts, dictionary=dictionary, coherence='u_mass')</w:t>
      </w:r>
    </w:p>
    <w:p w14:paraId="6403A7A3"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coherence_score = coherence_model.get_coherence()</w:t>
      </w:r>
    </w:p>
    <w:p w14:paraId="7B42F293"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perplexity = calculate_perplexity(lda, X)</w:t>
      </w:r>
    </w:p>
    <w:p w14:paraId="5260F3D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return lda, vectorizer.get_feature_names_out(), coherence_score, perplexity</w:t>
      </w:r>
    </w:p>
    <w:p w14:paraId="6C77D52C"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def content_mining(texts, n=2, top_n=10):</w:t>
      </w:r>
    </w:p>
    <w:p w14:paraId="4C39F72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lemmatizer = WordNetLemmatizer()</w:t>
      </w:r>
    </w:p>
    <w:p w14:paraId="66CBDB99"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stop_words = set(stopwords.words('english'))</w:t>
      </w:r>
    </w:p>
    <w:p w14:paraId="35B47884"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all_ngrams = []</w:t>
      </w:r>
    </w:p>
    <w:p w14:paraId="6780241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for text in texts:</w:t>
      </w:r>
    </w:p>
    <w:p w14:paraId="39F457EC"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words = word_tokenize(text)</w:t>
      </w:r>
    </w:p>
    <w:p w14:paraId="6DDDD7F7"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words = [word.lower() for word in words if word.isalnum()]</w:t>
      </w:r>
    </w:p>
    <w:p w14:paraId="72B319C3"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words = [lemmatizer.lemmatize(word) for word in words if word not in stop_words]</w:t>
      </w:r>
    </w:p>
    <w:p w14:paraId="5BF03191"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text_ngrams = list(ngrams(words, n))</w:t>
      </w:r>
    </w:p>
    <w:p w14:paraId="28AA7EE3"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all_ngrams.extend(text_ngrams)</w:t>
      </w:r>
    </w:p>
    <w:p w14:paraId="2FD2A3EE"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ngram_counts = Counter(all_ngrams)</w:t>
      </w:r>
    </w:p>
    <w:p w14:paraId="3EE7B6A8"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common_ngrams = ngram_counts.most_common(top_n)</w:t>
      </w:r>
    </w:p>
    <w:p w14:paraId="5A5712A9"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return common_ngrams</w:t>
      </w:r>
    </w:p>
    <w:p w14:paraId="5973D01C"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lastRenderedPageBreak/>
        <w:t>def summarize_content(text):</w:t>
      </w:r>
    </w:p>
    <w:p w14:paraId="4B039F88"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parser = PlaintextParser.from_string(text, Tokenizer("english"))</w:t>
      </w:r>
    </w:p>
    <w:p w14:paraId="650C0AAE"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summarizer = LsaSummarizer()</w:t>
      </w:r>
    </w:p>
    <w:p w14:paraId="1A02B318"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summary = summarizer(parser.document, sentences_count=2)</w:t>
      </w:r>
    </w:p>
    <w:p w14:paraId="749D593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return " ".join([str(sentence) for sentence in summary])</w:t>
      </w:r>
    </w:p>
    <w:p w14:paraId="53736C7D" w14:textId="77777777" w:rsidR="00626AE6" w:rsidRPr="0077230E" w:rsidRDefault="00626AE6" w:rsidP="0077230E">
      <w:pPr>
        <w:pStyle w:val="NoSpacing"/>
        <w:spacing w:line="276" w:lineRule="auto"/>
        <w:rPr>
          <w:rFonts w:ascii="Times New Roman" w:hAnsi="Times New Roman" w:cs="Times New Roman"/>
          <w:lang w:val="en-US"/>
        </w:rPr>
      </w:pPr>
    </w:p>
    <w:p w14:paraId="0E15E08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def perform_sentiment_analysis(text):</w:t>
      </w:r>
    </w:p>
    <w:p w14:paraId="7853BB89"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blob = TextBlob(text)</w:t>
      </w:r>
    </w:p>
    <w:p w14:paraId="3F4E79D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sentiment_score = blob.sentiment.polarity</w:t>
      </w:r>
    </w:p>
    <w:p w14:paraId="40A43B4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return sentiment_score</w:t>
      </w:r>
    </w:p>
    <w:p w14:paraId="77836317"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def search_keywords(text, keywords):</w:t>
      </w:r>
    </w:p>
    <w:p w14:paraId="067D681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keyword_results = {}</w:t>
      </w:r>
    </w:p>
    <w:p w14:paraId="140DE749"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for keyword in keywords:</w:t>
      </w:r>
    </w:p>
    <w:p w14:paraId="746E9B35"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keyword_count = text.lower().count(keyword.lower())</w:t>
      </w:r>
    </w:p>
    <w:p w14:paraId="5245293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positions = [pos for pos, char in enumerate(text.lower()) if text.lower().find(keyword.lower(), pos) == pos]</w:t>
      </w:r>
    </w:p>
    <w:p w14:paraId="424B8258"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keyword_results[keyword] = {"count": keyword_count, "positions": positions}</w:t>
      </w:r>
    </w:p>
    <w:p w14:paraId="65D42F8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return keyword_results</w:t>
      </w:r>
    </w:p>
    <w:p w14:paraId="182F30EC"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def display_results():</w:t>
      </w:r>
    </w:p>
    <w:p w14:paraId="65748508"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topic = paper_name_entry.get()</w:t>
      </w:r>
    </w:p>
    <w:p w14:paraId="42205FB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content_text,url = scrape_wikipedia_content(topic)</w:t>
      </w:r>
    </w:p>
    <w:p w14:paraId="6F03F6B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topic_text.insert(tk.END,f"url: {url}\n")</w:t>
      </w:r>
    </w:p>
    <w:p w14:paraId="061BEC0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generate_word_cloud(content_text,wordcloud_frame)</w:t>
      </w:r>
    </w:p>
    <w:p w14:paraId="78396DAD"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texts = content_text.split("\n")  # Assuming each document is separated by a newline character</w:t>
      </w:r>
    </w:p>
    <w:p w14:paraId="4E317018"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texts = [doc.strip() for doc in content_text.split('\n') if doc.strip()]</w:t>
      </w:r>
    </w:p>
    <w:p w14:paraId="59A6387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lda_model, feature_names, coherence_score, perplexity = perform_topic_modeling(texts)</w:t>
      </w:r>
    </w:p>
    <w:p w14:paraId="58CFF3DB"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topics = {}</w:t>
      </w:r>
    </w:p>
    <w:p w14:paraId="3CCB0A3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for topic_idx, topic in enumerate(lda_model.components_):</w:t>
      </w:r>
    </w:p>
    <w:p w14:paraId="54541B9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top_words_idx = topic.argsort()[:-10 - 1:-1]</w:t>
      </w:r>
    </w:p>
    <w:p w14:paraId="39B3B631"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top_words = [feature_names[i] for i in top_words_idx]</w:t>
      </w:r>
    </w:p>
    <w:p w14:paraId="3E614813"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topics[f"Topic {topic_idx+1}"] = top_words</w:t>
      </w:r>
    </w:p>
    <w:p w14:paraId="3516C55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for topic, words in topics.items():</w:t>
      </w:r>
    </w:p>
    <w:p w14:paraId="459C61A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topic_text.insert(tk.END, f"{topic}: {', '.join(words)}\n")</w:t>
      </w:r>
    </w:p>
    <w:p w14:paraId="1B5C4554"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common_ngrams = content_mining([content_text], n=2, top_n=10)</w:t>
      </w:r>
    </w:p>
    <w:p w14:paraId="3DDC575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ngrams_text.delete('1.0', tk.END)  # Clear previous content</w:t>
      </w:r>
    </w:p>
    <w:p w14:paraId="490EBA48"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for ngram in common_ngrams:</w:t>
      </w:r>
    </w:p>
    <w:p w14:paraId="550D3FA9"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ngrams_text.insert(tk.END, f"{ngram}\n")</w:t>
      </w:r>
    </w:p>
    <w:p w14:paraId="7850189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paper_summaries = [summarize_content(content_text)]</w:t>
      </w:r>
    </w:p>
    <w:p w14:paraId="33CD90FC"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for summary in paper_summaries:</w:t>
      </w:r>
    </w:p>
    <w:p w14:paraId="703FEBE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summary_text.insert(tk.END, f"{summary}\n")</w:t>
      </w:r>
    </w:p>
    <w:p w14:paraId="5F494339"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keywords = keyword_entry.get().strip().split(',')  # Strip extra spaces before splitting</w:t>
      </w:r>
    </w:p>
    <w:p w14:paraId="18A4C0F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keyword_results = search_keywords(content_text, keywords)</w:t>
      </w:r>
    </w:p>
    <w:p w14:paraId="038AB239"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keyword_result_text.delete('1.0', tk.END)</w:t>
      </w:r>
    </w:p>
    <w:p w14:paraId="7AE3F1EC"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for keyword, data in keyword_results.items():</w:t>
      </w:r>
    </w:p>
    <w:p w14:paraId="15C4D3F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keyword_count = data["count"]</w:t>
      </w:r>
    </w:p>
    <w:p w14:paraId="3B03529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keyword_positions = data["positions"]</w:t>
      </w:r>
    </w:p>
    <w:p w14:paraId="098336E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positions_info = ", ".join([str(pos) for pos in keyword_positions])</w:t>
      </w:r>
    </w:p>
    <w:p w14:paraId="09DD240B"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lastRenderedPageBreak/>
        <w:t xml:space="preserve">        keyword_result_text.insert(tk.END, f"{keyword}: \nCount: {keyword_count}, \nPositions: {positions_info}\n\n")</w:t>
      </w:r>
    </w:p>
    <w:p w14:paraId="03BC665C"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senti_score=perform_sentiment_analysis(content_text)</w:t>
      </w:r>
    </w:p>
    <w:p w14:paraId="6DAF78E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 xml:space="preserve">    sentiment_table.insert("", "end", values=("Score", coherence_score,perplexity))</w:t>
      </w:r>
    </w:p>
    <w:p w14:paraId="7FBE8A43"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root = tk.Tk()</w:t>
      </w:r>
    </w:p>
    <w:p w14:paraId="4BCB23D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root.title("Wikipedia Content Analysis")</w:t>
      </w:r>
    </w:p>
    <w:p w14:paraId="4B2B313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main_frame = tk.Frame(root)</w:t>
      </w:r>
    </w:p>
    <w:p w14:paraId="530D099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main_frame.pack(fill=tk.BOTH, expand=True)</w:t>
      </w:r>
    </w:p>
    <w:p w14:paraId="3634C4B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paper_label = tk.Label(main_frame, text="Enter Topic:")</w:t>
      </w:r>
    </w:p>
    <w:p w14:paraId="216A5294"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paper_label.grid(row=0, column=0)</w:t>
      </w:r>
    </w:p>
    <w:p w14:paraId="06EECBE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paper_name_entry = tk.Entry(main_frame, width=50)</w:t>
      </w:r>
    </w:p>
    <w:p w14:paraId="121182D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paper_name_entry.grid(row=0, column=1)</w:t>
      </w:r>
    </w:p>
    <w:p w14:paraId="44D41EE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keyword_label = tk.Label(main_frame, text="Enter Keywords (comma separated):")</w:t>
      </w:r>
    </w:p>
    <w:p w14:paraId="18B19C38"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keyword_label.grid(row=1, column=0)</w:t>
      </w:r>
    </w:p>
    <w:p w14:paraId="70C2DB3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keyword_entry = tk.Entry(main_frame, width=50)</w:t>
      </w:r>
    </w:p>
    <w:p w14:paraId="7E5FF89C"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keyword_entry.grid(row=1, column=1)</w:t>
      </w:r>
    </w:p>
    <w:p w14:paraId="42D164CB"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results_button = tk.Button(main_frame, text="Get Results", command=display_results)</w:t>
      </w:r>
    </w:p>
    <w:p w14:paraId="76149DC7"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results_button.grid(row=2, columnspan=2)</w:t>
      </w:r>
    </w:p>
    <w:p w14:paraId="0FF5D9ED"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result_frame_1 = tk.Frame(main_frame)</w:t>
      </w:r>
    </w:p>
    <w:p w14:paraId="65B60BAC"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result_frame_1.grid(row=3, column=0, columnspan=2, padx=10, pady=5, sticky="nsew")</w:t>
      </w:r>
    </w:p>
    <w:p w14:paraId="13EAB6A1"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wordcloud_frame = tk.Frame(result_frame_1, width=200, height=400)</w:t>
      </w:r>
    </w:p>
    <w:p w14:paraId="2E6CFC9B"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wordcloud_frame.grid(row=1, column=2, padx=10, pady=5, sticky="w")</w:t>
      </w:r>
    </w:p>
    <w:p w14:paraId="2623900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topic_label = tk.Label(result_frame_1, text="Topics:")</w:t>
      </w:r>
    </w:p>
    <w:p w14:paraId="3D599F48"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topic_label.grid(row=0, column=0, sticky="w")</w:t>
      </w:r>
    </w:p>
    <w:p w14:paraId="32406A38"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topic_text = scrolledtext.ScrolledText(result_frame_1, width=80, height=12,wrap="word")</w:t>
      </w:r>
    </w:p>
    <w:p w14:paraId="6C37B0B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topic_text.grid(row=1, column=0, padx=10, pady=5)</w:t>
      </w:r>
    </w:p>
    <w:p w14:paraId="2F847763"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keyword_result_label = tk.Label(result_frame_1, text="Keyword Search Results:")</w:t>
      </w:r>
    </w:p>
    <w:p w14:paraId="07E4EF4E"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keyword_result_label.grid(row=2, column=0, sticky="w")</w:t>
      </w:r>
    </w:p>
    <w:p w14:paraId="74BD2AB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keyword_result_text = scrolledtext.ScrolledText(result_frame_1, width=80, height=12,wrap="word")</w:t>
      </w:r>
    </w:p>
    <w:p w14:paraId="181DD00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keyword_result_text.grid(row=3, column=0, padx=10, pady=5)</w:t>
      </w:r>
    </w:p>
    <w:p w14:paraId="4AC38DDD"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scrollbar = tk.Scrollbar(result_frame_1, orient="vertical", command=keyword_result_text.yview)</w:t>
      </w:r>
    </w:p>
    <w:p w14:paraId="4B263CE3"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scrollbar.grid(row=3, column=1, sticky="ns")</w:t>
      </w:r>
    </w:p>
    <w:p w14:paraId="14FAB5F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keyword_result_text.configure(yscrollcommand=scrollbar.set)</w:t>
      </w:r>
    </w:p>
    <w:p w14:paraId="7124AFD5"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result_frame_2 = tk.Frame(main_frame)</w:t>
      </w:r>
    </w:p>
    <w:p w14:paraId="277A6110"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result_frame_2.grid(row=4, column=0, columnspan=2, padx=10, pady=5, sticky="nsew")</w:t>
      </w:r>
    </w:p>
    <w:p w14:paraId="7A18168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ngrams_text = scrolledtext.ScrolledText(result_frame_2, width=80, height=12,wrap="word")</w:t>
      </w:r>
    </w:p>
    <w:p w14:paraId="0924722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ngrams_text.grid(row=1, column=1, padx=10, pady=5, sticky="nsew")</w:t>
      </w:r>
    </w:p>
    <w:p w14:paraId="563C6F54"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summary_label = tk.Label(result_frame_2, text="Article Summaries:")</w:t>
      </w:r>
    </w:p>
    <w:p w14:paraId="6787BA96"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summary_label.grid(row=0, column=0, sticky="w")</w:t>
      </w:r>
    </w:p>
    <w:p w14:paraId="5D0DFADC"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summary_text = scrolledtext.ScrolledText(result_frame_2, width=80, height=12,wrap="word")</w:t>
      </w:r>
    </w:p>
    <w:p w14:paraId="7C5DB91D"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summary_text.grid(row=1, column=0, padx=10, pady=5, sticky="nsew")</w:t>
      </w:r>
    </w:p>
    <w:p w14:paraId="32937CA8"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result_frame_3 = tk.Frame(main_frame)</w:t>
      </w:r>
    </w:p>
    <w:p w14:paraId="5F21FAE4"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result_frame_3.grid(row=5, column=0,rowspan=1, columnspan=2, padx=10, pady=5, sticky="nsew")</w:t>
      </w:r>
    </w:p>
    <w:p w14:paraId="35A2F01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style = ttk.Style()</w:t>
      </w:r>
    </w:p>
    <w:p w14:paraId="46E0A3F4"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style.configure("Custom.Treeview", font=('Helvetica', 8))  # Set font size</w:t>
      </w:r>
    </w:p>
    <w:p w14:paraId="32FE911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sentiment_label = tk.Label(result_frame_3, text="Sentiment Metrics")</w:t>
      </w:r>
    </w:p>
    <w:p w14:paraId="6B1039AD"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sentiment_label.pack(side="bottom")</w:t>
      </w:r>
    </w:p>
    <w:p w14:paraId="68818F64"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lastRenderedPageBreak/>
        <w:t>sentiment_table = ttk.Treeview(result_frame_3, columns=("Category", "Coherence", "Perplexity"), style="Custom.Treeview")</w:t>
      </w:r>
    </w:p>
    <w:p w14:paraId="4D66DEBF"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sentiment_table.heading("#0", text="", anchor="w")</w:t>
      </w:r>
    </w:p>
    <w:p w14:paraId="7E7C230B"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sentiment_table.heading("Category", text="Category")</w:t>
      </w:r>
    </w:p>
    <w:p w14:paraId="7B595F25"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sentiment_table.heading("Coherence", text="Coherence")</w:t>
      </w:r>
    </w:p>
    <w:p w14:paraId="2EA3FBEA"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sentiment_table.heading("Perplexity", text="perplexity")</w:t>
      </w:r>
    </w:p>
    <w:p w14:paraId="64040205"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sentiment_table.pack(side="bottom", fill="both", expand=True)</w:t>
      </w:r>
    </w:p>
    <w:p w14:paraId="08CE54A2"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sentiment_table.config(height=3)  # Set the height</w:t>
      </w:r>
    </w:p>
    <w:p w14:paraId="6E918405"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main_frame.columnconfigure(0, weight=1)</w:t>
      </w:r>
    </w:p>
    <w:p w14:paraId="5F82A45B"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main_frame.columnconfigure(1, weight=1)</w:t>
      </w:r>
    </w:p>
    <w:p w14:paraId="31E830AB"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main_frame.columnconfigure(2, weight=1)</w:t>
      </w:r>
    </w:p>
    <w:p w14:paraId="339FE265"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main_frame.rowconfigure(3, weight=1)</w:t>
      </w:r>
    </w:p>
    <w:p w14:paraId="17BD011B"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scrollbar = tk.Scrollbar(main_frame, orient="vertical")</w:t>
      </w:r>
    </w:p>
    <w:p w14:paraId="48E01611" w14:textId="77777777" w:rsidR="00626AE6" w:rsidRP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scrollbar.grid(row=0, column=3, rowspan=4, sticky="ns")</w:t>
      </w:r>
    </w:p>
    <w:p w14:paraId="0A6D0C15" w14:textId="54300330" w:rsidR="0077230E" w:rsidRDefault="00626AE6" w:rsidP="0077230E">
      <w:pPr>
        <w:pStyle w:val="NoSpacing"/>
        <w:spacing w:line="276" w:lineRule="auto"/>
        <w:rPr>
          <w:rFonts w:ascii="Times New Roman" w:hAnsi="Times New Roman" w:cs="Times New Roman"/>
          <w:lang w:val="en-US"/>
        </w:rPr>
      </w:pPr>
      <w:r w:rsidRPr="0077230E">
        <w:rPr>
          <w:rFonts w:ascii="Times New Roman" w:hAnsi="Times New Roman" w:cs="Times New Roman"/>
          <w:lang w:val="en-US"/>
        </w:rPr>
        <w:t>root.mainloop()</w:t>
      </w:r>
    </w:p>
    <w:p w14:paraId="33B711CB" w14:textId="77777777" w:rsidR="0077230E" w:rsidRPr="0077230E" w:rsidRDefault="0077230E" w:rsidP="0077230E">
      <w:pPr>
        <w:pStyle w:val="NoSpacing"/>
        <w:spacing w:line="276" w:lineRule="auto"/>
        <w:rPr>
          <w:rFonts w:ascii="Times New Roman" w:hAnsi="Times New Roman" w:cs="Times New Roman"/>
          <w:lang w:val="en-US"/>
        </w:rPr>
      </w:pPr>
    </w:p>
    <w:p w14:paraId="494F5244" w14:textId="10F46255" w:rsidR="00C819E4" w:rsidRPr="00EF42C8" w:rsidRDefault="00C819E4" w:rsidP="00C819E4">
      <w:pPr>
        <w:pStyle w:val="Heading1"/>
        <w:rPr>
          <w:rFonts w:cs="Times New Roman"/>
          <w:b/>
          <w:bCs/>
          <w:lang w:val="en-US"/>
        </w:rPr>
      </w:pPr>
      <w:r w:rsidRPr="00EF42C8">
        <w:rPr>
          <w:rFonts w:cs="Times New Roman"/>
          <w:b/>
          <w:bCs/>
          <w:lang w:val="en-US"/>
        </w:rPr>
        <w:t>Output:</w:t>
      </w:r>
    </w:p>
    <w:p w14:paraId="0313D033" w14:textId="77777777" w:rsidR="00C819E4" w:rsidRDefault="003C1733" w:rsidP="00C819E4">
      <w:pPr>
        <w:rPr>
          <w:rFonts w:ascii="Times New Roman" w:hAnsi="Times New Roman" w:cs="Times New Roman"/>
          <w:lang w:val="en-US"/>
        </w:rPr>
      </w:pPr>
      <w:r w:rsidRPr="00EF42C8">
        <w:rPr>
          <w:rFonts w:ascii="Times New Roman" w:hAnsi="Times New Roman" w:cs="Times New Roman"/>
          <w:noProof/>
          <w:lang w:val="en-US"/>
        </w:rPr>
        <w:drawing>
          <wp:inline distT="0" distB="0" distL="0" distR="0" wp14:anchorId="577B5F2F" wp14:editId="32FF7A6C">
            <wp:extent cx="5731510" cy="3115310"/>
            <wp:effectExtent l="0" t="0" r="2540" b="8890"/>
            <wp:docPr id="29400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00215" name=""/>
                    <pic:cNvPicPr/>
                  </pic:nvPicPr>
                  <pic:blipFill>
                    <a:blip r:embed="rId8"/>
                    <a:stretch>
                      <a:fillRect/>
                    </a:stretch>
                  </pic:blipFill>
                  <pic:spPr>
                    <a:xfrm>
                      <a:off x="0" y="0"/>
                      <a:ext cx="5731510" cy="3115310"/>
                    </a:xfrm>
                    <a:prstGeom prst="rect">
                      <a:avLst/>
                    </a:prstGeom>
                  </pic:spPr>
                </pic:pic>
              </a:graphicData>
            </a:graphic>
          </wp:inline>
        </w:drawing>
      </w:r>
    </w:p>
    <w:p w14:paraId="485E063D" w14:textId="77777777" w:rsidR="008F28EB" w:rsidRDefault="008F28EB" w:rsidP="00C819E4">
      <w:pPr>
        <w:rPr>
          <w:rFonts w:ascii="Times New Roman" w:hAnsi="Times New Roman" w:cs="Times New Roman"/>
          <w:lang w:val="en-US"/>
        </w:rPr>
      </w:pPr>
    </w:p>
    <w:p w14:paraId="1B77851C" w14:textId="77777777" w:rsidR="008F28EB" w:rsidRPr="00790010" w:rsidRDefault="008F28EB" w:rsidP="008F28EB">
      <w:pPr>
        <w:rPr>
          <w:rFonts w:ascii="Times New Roman" w:hAnsi="Times New Roman" w:cs="Times New Roman"/>
          <w:b/>
          <w:bCs/>
          <w:sz w:val="28"/>
          <w:szCs w:val="28"/>
          <w:lang w:val="en-US"/>
        </w:rPr>
      </w:pPr>
      <w:r w:rsidRPr="00790010">
        <w:rPr>
          <w:rFonts w:ascii="Times New Roman" w:hAnsi="Times New Roman" w:cs="Times New Roman"/>
          <w:b/>
          <w:bCs/>
          <w:sz w:val="28"/>
          <w:szCs w:val="28"/>
          <w:lang w:val="en-US"/>
        </w:rPr>
        <w:t>Inference:</w:t>
      </w:r>
    </w:p>
    <w:p w14:paraId="533A3C0B" w14:textId="77777777" w:rsidR="008F28EB" w:rsidRDefault="008F28EB" w:rsidP="008F28EB">
      <w:pPr>
        <w:rPr>
          <w:rFonts w:ascii="Times New Roman" w:hAnsi="Times New Roman" w:cs="Times New Roman"/>
          <w:lang w:val="en-US"/>
        </w:rPr>
      </w:pPr>
      <w:r>
        <w:rPr>
          <w:rFonts w:ascii="Times New Roman" w:hAnsi="Times New Roman" w:cs="Times New Roman"/>
          <w:lang w:val="en-US"/>
        </w:rPr>
        <w:t>The result of topic and keywords are based on user input. The first frame consists of topic modelling where the significant terms of the first 5 paragraphs or section in Wikipedia website is retrieved. The next frame on the right displays the word cloud of the topic. The next frame has retrieved the keyword count and positions of the user input. The next frame displays the overall summary of the Wikipedia article and common ngrams retrieves the data based on the pair-wise collection of words and their count.</w:t>
      </w:r>
    </w:p>
    <w:p w14:paraId="2A26F1AC" w14:textId="3710E6CF" w:rsidR="003C1733" w:rsidRPr="00EF42C8" w:rsidRDefault="008F28EB" w:rsidP="00C819E4">
      <w:pPr>
        <w:rPr>
          <w:rFonts w:ascii="Times New Roman" w:hAnsi="Times New Roman" w:cs="Times New Roman"/>
          <w:lang w:val="en-US"/>
        </w:rPr>
      </w:pPr>
      <w:r>
        <w:rPr>
          <w:rFonts w:ascii="Times New Roman" w:hAnsi="Times New Roman" w:cs="Times New Roman"/>
          <w:lang w:val="en-US"/>
        </w:rPr>
        <w:t>The coherence and perplexity metrics are used to analyze the quality of the data retrieval and the value of coherence of -2.32265 and perplexity of 1682.269, indicates that the topic might be overlapping and requires further tuning with different modelling approaches.</w:t>
      </w:r>
    </w:p>
    <w:sectPr w:rsidR="003C1733" w:rsidRPr="00EF42C8" w:rsidSect="00C67966">
      <w:headerReference w:type="default" r:id="rI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FDDEA" w14:textId="77777777" w:rsidR="004C7888" w:rsidRDefault="004C7888" w:rsidP="00E4628A">
      <w:pPr>
        <w:spacing w:after="0" w:line="240" w:lineRule="auto"/>
      </w:pPr>
      <w:r>
        <w:separator/>
      </w:r>
    </w:p>
  </w:endnote>
  <w:endnote w:type="continuationSeparator" w:id="0">
    <w:p w14:paraId="2543A03D" w14:textId="77777777" w:rsidR="004C7888" w:rsidRDefault="004C7888" w:rsidP="00E4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42B8A" w14:textId="77777777" w:rsidR="004C7888" w:rsidRDefault="004C7888" w:rsidP="00E4628A">
      <w:pPr>
        <w:spacing w:after="0" w:line="240" w:lineRule="auto"/>
      </w:pPr>
      <w:r>
        <w:separator/>
      </w:r>
    </w:p>
  </w:footnote>
  <w:footnote w:type="continuationSeparator" w:id="0">
    <w:p w14:paraId="448009FE" w14:textId="77777777" w:rsidR="004C7888" w:rsidRDefault="004C7888" w:rsidP="00E46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7698653"/>
      <w:docPartObj>
        <w:docPartGallery w:val="Page Numbers (Top of Page)"/>
        <w:docPartUnique/>
      </w:docPartObj>
    </w:sdtPr>
    <w:sdtEndPr>
      <w:rPr>
        <w:color w:val="7F7F7F" w:themeColor="background1" w:themeShade="7F"/>
        <w:spacing w:val="60"/>
      </w:rPr>
    </w:sdtEndPr>
    <w:sdtContent>
      <w:p w14:paraId="7D97A8A2" w14:textId="77777777" w:rsidR="00E4628A" w:rsidRDefault="00E4628A" w:rsidP="00E4628A">
        <w:pPr>
          <w:pStyle w:val="Header"/>
          <w:pBdr>
            <w:bottom w:val="single" w:sz="4" w:space="1" w:color="D9D9D9" w:themeColor="background1" w:themeShade="D9"/>
          </w:pBdr>
          <w:ind w:left="4127" w:firstLine="3793"/>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E2D3834" w14:textId="77777777" w:rsidR="00E4628A" w:rsidRDefault="00E46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569C5"/>
    <w:multiLevelType w:val="hybridMultilevel"/>
    <w:tmpl w:val="F704FA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F6C67"/>
    <w:multiLevelType w:val="hybridMultilevel"/>
    <w:tmpl w:val="E4AA0094"/>
    <w:lvl w:ilvl="0" w:tplc="26DE977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CF0D7D"/>
    <w:multiLevelType w:val="hybridMultilevel"/>
    <w:tmpl w:val="47086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9353D2"/>
    <w:multiLevelType w:val="hybridMultilevel"/>
    <w:tmpl w:val="C61A821C"/>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num w:numId="1" w16cid:durableId="1543202526">
    <w:abstractNumId w:val="2"/>
  </w:num>
  <w:num w:numId="2" w16cid:durableId="386144314">
    <w:abstractNumId w:val="1"/>
  </w:num>
  <w:num w:numId="3" w16cid:durableId="1719157607">
    <w:abstractNumId w:val="0"/>
  </w:num>
  <w:num w:numId="4" w16cid:durableId="214776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CE"/>
    <w:rsid w:val="00046028"/>
    <w:rsid w:val="00050AAF"/>
    <w:rsid w:val="00145C18"/>
    <w:rsid w:val="002567F1"/>
    <w:rsid w:val="00257148"/>
    <w:rsid w:val="00376BF1"/>
    <w:rsid w:val="003C1733"/>
    <w:rsid w:val="004755BC"/>
    <w:rsid w:val="004C7888"/>
    <w:rsid w:val="00612A38"/>
    <w:rsid w:val="00626AE6"/>
    <w:rsid w:val="006D0CB7"/>
    <w:rsid w:val="0077230E"/>
    <w:rsid w:val="007752CE"/>
    <w:rsid w:val="00790010"/>
    <w:rsid w:val="008457CF"/>
    <w:rsid w:val="008D6E88"/>
    <w:rsid w:val="008F28EB"/>
    <w:rsid w:val="009601B7"/>
    <w:rsid w:val="009C298E"/>
    <w:rsid w:val="00BB717E"/>
    <w:rsid w:val="00BD2E09"/>
    <w:rsid w:val="00C67966"/>
    <w:rsid w:val="00C819E4"/>
    <w:rsid w:val="00CC54A3"/>
    <w:rsid w:val="00D16210"/>
    <w:rsid w:val="00DE5CAE"/>
    <w:rsid w:val="00E3178D"/>
    <w:rsid w:val="00E4628A"/>
    <w:rsid w:val="00EF4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88410"/>
  <w15:chartTrackingRefBased/>
  <w15:docId w15:val="{20DCC095-A9A2-40FB-960F-77704B18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2CE"/>
    <w:pPr>
      <w:keepNext/>
      <w:keepLines/>
      <w:spacing w:before="240" w:after="0"/>
      <w:outlineLvl w:val="0"/>
    </w:pPr>
    <w:rPr>
      <w:rFonts w:ascii="Times New Roman" w:eastAsiaTheme="majorEastAsia" w:hAnsi="Times New Roman"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28A"/>
  </w:style>
  <w:style w:type="paragraph" w:styleId="Footer">
    <w:name w:val="footer"/>
    <w:basedOn w:val="Normal"/>
    <w:link w:val="FooterChar"/>
    <w:uiPriority w:val="99"/>
    <w:unhideWhenUsed/>
    <w:rsid w:val="00E4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28A"/>
  </w:style>
  <w:style w:type="paragraph" w:styleId="Title">
    <w:name w:val="Title"/>
    <w:basedOn w:val="Normal"/>
    <w:next w:val="Normal"/>
    <w:link w:val="TitleChar"/>
    <w:uiPriority w:val="10"/>
    <w:qFormat/>
    <w:rsid w:val="007752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2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52CE"/>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7752CE"/>
    <w:pPr>
      <w:ind w:left="720"/>
      <w:contextualSpacing/>
    </w:pPr>
  </w:style>
  <w:style w:type="paragraph" w:styleId="NormalWeb">
    <w:name w:val="Normal (Web)"/>
    <w:basedOn w:val="Normal"/>
    <w:uiPriority w:val="99"/>
    <w:semiHidden/>
    <w:unhideWhenUsed/>
    <w:rsid w:val="006D0CB7"/>
    <w:rPr>
      <w:rFonts w:ascii="Times New Roman" w:hAnsi="Times New Roman" w:cs="Times New Roman"/>
      <w:sz w:val="24"/>
      <w:szCs w:val="24"/>
    </w:rPr>
  </w:style>
  <w:style w:type="paragraph" w:styleId="NoSpacing">
    <w:name w:val="No Spacing"/>
    <w:uiPriority w:val="1"/>
    <w:qFormat/>
    <w:rsid w:val="00EF42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09879">
      <w:bodyDiv w:val="1"/>
      <w:marLeft w:val="0"/>
      <w:marRight w:val="0"/>
      <w:marTop w:val="0"/>
      <w:marBottom w:val="0"/>
      <w:divBdr>
        <w:top w:val="none" w:sz="0" w:space="0" w:color="auto"/>
        <w:left w:val="none" w:sz="0" w:space="0" w:color="auto"/>
        <w:bottom w:val="none" w:sz="0" w:space="0" w:color="auto"/>
        <w:right w:val="none" w:sz="0" w:space="0" w:color="auto"/>
      </w:divBdr>
      <w:divsChild>
        <w:div w:id="851994399">
          <w:marLeft w:val="0"/>
          <w:marRight w:val="0"/>
          <w:marTop w:val="0"/>
          <w:marBottom w:val="0"/>
          <w:divBdr>
            <w:top w:val="single" w:sz="2" w:space="0" w:color="E3E3E3"/>
            <w:left w:val="single" w:sz="2" w:space="0" w:color="E3E3E3"/>
            <w:bottom w:val="single" w:sz="2" w:space="0" w:color="E3E3E3"/>
            <w:right w:val="single" w:sz="2" w:space="0" w:color="E3E3E3"/>
          </w:divBdr>
          <w:divsChild>
            <w:div w:id="1379085526">
              <w:marLeft w:val="0"/>
              <w:marRight w:val="0"/>
              <w:marTop w:val="0"/>
              <w:marBottom w:val="0"/>
              <w:divBdr>
                <w:top w:val="single" w:sz="2" w:space="0" w:color="E3E3E3"/>
                <w:left w:val="single" w:sz="2" w:space="0" w:color="E3E3E3"/>
                <w:bottom w:val="single" w:sz="2" w:space="0" w:color="E3E3E3"/>
                <w:right w:val="single" w:sz="2" w:space="0" w:color="E3E3E3"/>
              </w:divBdr>
              <w:divsChild>
                <w:div w:id="1635595233">
                  <w:marLeft w:val="0"/>
                  <w:marRight w:val="0"/>
                  <w:marTop w:val="0"/>
                  <w:marBottom w:val="0"/>
                  <w:divBdr>
                    <w:top w:val="single" w:sz="2" w:space="2" w:color="E3E3E3"/>
                    <w:left w:val="single" w:sz="2" w:space="0" w:color="E3E3E3"/>
                    <w:bottom w:val="single" w:sz="2" w:space="0" w:color="E3E3E3"/>
                    <w:right w:val="single" w:sz="2" w:space="0" w:color="E3E3E3"/>
                  </w:divBdr>
                  <w:divsChild>
                    <w:div w:id="165479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3566358">
      <w:bodyDiv w:val="1"/>
      <w:marLeft w:val="0"/>
      <w:marRight w:val="0"/>
      <w:marTop w:val="0"/>
      <w:marBottom w:val="0"/>
      <w:divBdr>
        <w:top w:val="none" w:sz="0" w:space="0" w:color="auto"/>
        <w:left w:val="none" w:sz="0" w:space="0" w:color="auto"/>
        <w:bottom w:val="none" w:sz="0" w:space="0" w:color="auto"/>
        <w:right w:val="none" w:sz="0" w:space="0" w:color="auto"/>
      </w:divBdr>
      <w:divsChild>
        <w:div w:id="834762412">
          <w:marLeft w:val="0"/>
          <w:marRight w:val="0"/>
          <w:marTop w:val="0"/>
          <w:marBottom w:val="0"/>
          <w:divBdr>
            <w:top w:val="single" w:sz="2" w:space="0" w:color="E3E3E3"/>
            <w:left w:val="single" w:sz="2" w:space="0" w:color="E3E3E3"/>
            <w:bottom w:val="single" w:sz="2" w:space="0" w:color="E3E3E3"/>
            <w:right w:val="single" w:sz="2" w:space="0" w:color="E3E3E3"/>
          </w:divBdr>
          <w:divsChild>
            <w:div w:id="1386415306">
              <w:marLeft w:val="0"/>
              <w:marRight w:val="0"/>
              <w:marTop w:val="0"/>
              <w:marBottom w:val="0"/>
              <w:divBdr>
                <w:top w:val="single" w:sz="2" w:space="0" w:color="E3E3E3"/>
                <w:left w:val="single" w:sz="2" w:space="0" w:color="E3E3E3"/>
                <w:bottom w:val="single" w:sz="2" w:space="0" w:color="E3E3E3"/>
                <w:right w:val="single" w:sz="2" w:space="0" w:color="E3E3E3"/>
              </w:divBdr>
              <w:divsChild>
                <w:div w:id="1237857379">
                  <w:marLeft w:val="0"/>
                  <w:marRight w:val="0"/>
                  <w:marTop w:val="0"/>
                  <w:marBottom w:val="0"/>
                  <w:divBdr>
                    <w:top w:val="single" w:sz="2" w:space="2" w:color="E3E3E3"/>
                    <w:left w:val="single" w:sz="2" w:space="0" w:color="E3E3E3"/>
                    <w:bottom w:val="single" w:sz="2" w:space="0" w:color="E3E3E3"/>
                    <w:right w:val="single" w:sz="2" w:space="0" w:color="E3E3E3"/>
                  </w:divBdr>
                  <w:divsChild>
                    <w:div w:id="274941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8596605">
      <w:bodyDiv w:val="1"/>
      <w:marLeft w:val="0"/>
      <w:marRight w:val="0"/>
      <w:marTop w:val="0"/>
      <w:marBottom w:val="0"/>
      <w:divBdr>
        <w:top w:val="none" w:sz="0" w:space="0" w:color="auto"/>
        <w:left w:val="none" w:sz="0" w:space="0" w:color="auto"/>
        <w:bottom w:val="none" w:sz="0" w:space="0" w:color="auto"/>
        <w:right w:val="none" w:sz="0" w:space="0" w:color="auto"/>
      </w:divBdr>
      <w:divsChild>
        <w:div w:id="1875726285">
          <w:marLeft w:val="0"/>
          <w:marRight w:val="0"/>
          <w:marTop w:val="0"/>
          <w:marBottom w:val="0"/>
          <w:divBdr>
            <w:top w:val="single" w:sz="2" w:space="0" w:color="E3E3E3"/>
            <w:left w:val="single" w:sz="2" w:space="0" w:color="E3E3E3"/>
            <w:bottom w:val="single" w:sz="2" w:space="0" w:color="E3E3E3"/>
            <w:right w:val="single" w:sz="2" w:space="0" w:color="E3E3E3"/>
          </w:divBdr>
          <w:divsChild>
            <w:div w:id="280381141">
              <w:marLeft w:val="0"/>
              <w:marRight w:val="0"/>
              <w:marTop w:val="0"/>
              <w:marBottom w:val="0"/>
              <w:divBdr>
                <w:top w:val="single" w:sz="2" w:space="0" w:color="E3E3E3"/>
                <w:left w:val="single" w:sz="2" w:space="0" w:color="E3E3E3"/>
                <w:bottom w:val="single" w:sz="2" w:space="0" w:color="E3E3E3"/>
                <w:right w:val="single" w:sz="2" w:space="0" w:color="E3E3E3"/>
              </w:divBdr>
              <w:divsChild>
                <w:div w:id="570118177">
                  <w:marLeft w:val="0"/>
                  <w:marRight w:val="0"/>
                  <w:marTop w:val="0"/>
                  <w:marBottom w:val="0"/>
                  <w:divBdr>
                    <w:top w:val="single" w:sz="2" w:space="2" w:color="E3E3E3"/>
                    <w:left w:val="single" w:sz="2" w:space="0" w:color="E3E3E3"/>
                    <w:bottom w:val="single" w:sz="2" w:space="0" w:color="E3E3E3"/>
                    <w:right w:val="single" w:sz="2" w:space="0" w:color="E3E3E3"/>
                  </w:divBdr>
                  <w:divsChild>
                    <w:div w:id="32756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vsan\OneDrive\Documents\Custom%20Office%20Templates\My%20Page%20Bor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18B7-D1E4-4424-91D5-01C98DE6F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Page Border.dotx</Template>
  <TotalTime>62</TotalTime>
  <Pages>5</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wick</dc:creator>
  <cp:keywords/>
  <dc:description/>
  <cp:lastModifiedBy>sanjay wick</cp:lastModifiedBy>
  <cp:revision>11</cp:revision>
  <dcterms:created xsi:type="dcterms:W3CDTF">2024-05-17T04:33:00Z</dcterms:created>
  <dcterms:modified xsi:type="dcterms:W3CDTF">2024-07-14T10:52:00Z</dcterms:modified>
</cp:coreProperties>
</file>